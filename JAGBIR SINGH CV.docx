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C5D32" w:rsidP="00913946">
            <w:pPr>
              <w:pStyle w:val="Title"/>
            </w:pPr>
            <w:r w:rsidRPr="004C5D32">
              <w:rPr>
                <w:b/>
              </w:rPr>
              <w:t>JAGBIR</w:t>
            </w:r>
            <w:r>
              <w:t xml:space="preserve"> </w:t>
            </w:r>
            <w:r>
              <w:rPr>
                <w:rStyle w:val="IntenseEmphasis"/>
              </w:rPr>
              <w:t>SINGH</w:t>
            </w:r>
          </w:p>
          <w:p w:rsidR="004C5D32" w:rsidRDefault="004C5D32" w:rsidP="00913946">
            <w:pPr>
              <w:pStyle w:val="ContactInfo"/>
              <w:contextualSpacing w:val="0"/>
            </w:pPr>
            <w:r>
              <w:t>8055 Bloom Field Avenue H3N 2H7</w:t>
            </w:r>
          </w:p>
          <w:p w:rsidR="00692703" w:rsidRPr="00CF1A49" w:rsidRDefault="004C5D32" w:rsidP="00913946">
            <w:pPr>
              <w:pStyle w:val="ContactInfo"/>
              <w:contextualSpacing w:val="0"/>
            </w:pPr>
            <w:r>
              <w:t>514-914-8083</w:t>
            </w:r>
          </w:p>
          <w:p w:rsidR="00692703" w:rsidRPr="00CF1A49" w:rsidRDefault="004C5D32" w:rsidP="004C5D32">
            <w:pPr>
              <w:pStyle w:val="ContactInfoEmphasis"/>
              <w:contextualSpacing w:val="0"/>
            </w:pPr>
            <w:r>
              <w:t>Nicegill1991@gmail.com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Default="004C5D32" w:rsidP="004C5D32">
            <w:pPr>
              <w:contextualSpacing w:val="0"/>
            </w:pPr>
            <w:r w:rsidRPr="004C5D32">
              <w:rPr>
                <w:rStyle w:val="Heading1Char"/>
              </w:rPr>
              <w:t>OBJEGTIVE</w:t>
            </w:r>
            <w:r>
              <w:t>:</w:t>
            </w:r>
          </w:p>
          <w:p w:rsidR="004C5D32" w:rsidRPr="00CF1A49" w:rsidRDefault="004C5D32" w:rsidP="004C5D32">
            <w:pPr>
              <w:contextualSpacing w:val="0"/>
            </w:pPr>
            <w:r>
              <w:t>To be involved in work where I can utilize skill and creatively involved with system that effectively contributes to the growth of organization.</w:t>
            </w:r>
          </w:p>
        </w:tc>
      </w:tr>
    </w:tbl>
    <w:p w:rsidR="004E01EB" w:rsidRPr="00CF1A49" w:rsidRDefault="00CE053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F849F9F4B414C7E9C64355CB517122B"/>
          </w:placeholder>
          <w:temporary/>
          <w:showingPlcHdr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CB08D9" w:rsidP="001D0BF1">
            <w:pPr>
              <w:pStyle w:val="Heading3"/>
              <w:contextualSpacing w:val="0"/>
              <w:outlineLvl w:val="2"/>
            </w:pPr>
            <w:r>
              <w:t>2014</w:t>
            </w:r>
            <w:r w:rsidR="001D0BF1" w:rsidRPr="00CF1A49">
              <w:t xml:space="preserve"> – </w:t>
            </w:r>
            <w:r>
              <w:t>2017</w:t>
            </w:r>
          </w:p>
          <w:p w:rsidR="001D0BF1" w:rsidRPr="00CF1A49" w:rsidRDefault="00CB08D9" w:rsidP="001D0BF1">
            <w:pPr>
              <w:pStyle w:val="Heading2"/>
              <w:contextualSpacing w:val="0"/>
              <w:outlineLvl w:val="1"/>
            </w:pPr>
            <w:r>
              <w:t>NETWORK ADMIN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MEDIA ON CLOUD </w:t>
            </w:r>
          </w:p>
          <w:p w:rsidR="001E3120" w:rsidRPr="00CF1A49" w:rsidRDefault="00CB08D9" w:rsidP="00CB08D9">
            <w:pPr>
              <w:contextualSpacing w:val="0"/>
            </w:pPr>
            <w:r>
              <w:t xml:space="preserve">My </w:t>
            </w:r>
            <w:r w:rsidR="0086391A">
              <w:t>responsibilities were</w:t>
            </w:r>
            <w:r>
              <w:t xml:space="preserve"> to receive E-Tickets (websites which are giving error) and forward to my website </w:t>
            </w:r>
            <w:r w:rsidR="0086391A">
              <w:t>developer team</w:t>
            </w:r>
            <w:r>
              <w:t xml:space="preserve"> for correct the error. 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E20AA60676B04714B2DEF1DC8E41D731"/>
        </w:placeholder>
        <w:temporary/>
        <w:showingPlcHdr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CB08D9" w:rsidRDefault="00CB08D9" w:rsidP="00CB08D9">
            <w:pPr>
              <w:pStyle w:val="Heading3"/>
              <w:contextualSpacing w:val="0"/>
              <w:outlineLvl w:val="2"/>
            </w:pPr>
            <w:r>
              <w:t>june 2010</w:t>
            </w:r>
          </w:p>
          <w:p w:rsidR="001D0BF1" w:rsidRPr="00CF1A49" w:rsidRDefault="00A565AC" w:rsidP="00CB08D9">
            <w:pPr>
              <w:pStyle w:val="Heading3"/>
              <w:contextualSpacing w:val="0"/>
            </w:pPr>
            <w:r>
              <w:t>SENIOR</w:t>
            </w:r>
            <w:r w:rsidR="00CB08D9">
              <w:t xml:space="preserve"> </w:t>
            </w:r>
            <w:r>
              <w:t>secOndA</w:t>
            </w:r>
            <w:r w:rsidR="00CB08D9">
              <w:t xml:space="preserve">ry  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S.B senior secOndA</w:t>
            </w:r>
            <w:r w:rsidR="00CB08D9">
              <w:rPr>
                <w:rStyle w:val="SubtleReference"/>
              </w:rPr>
              <w:t>ry school.</w:t>
            </w:r>
          </w:p>
          <w:p w:rsidR="007538DC" w:rsidRPr="00CF1A49" w:rsidRDefault="00CB08D9" w:rsidP="00CB08D9">
            <w:pPr>
              <w:contextualSpacing w:val="0"/>
            </w:pPr>
            <w:r>
              <w:t xml:space="preserve">NON-MEDICAL </w:t>
            </w:r>
            <w:r w:rsidR="00A565AC"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B08D9" w:rsidP="00F61DF9">
            <w:pPr>
              <w:pStyle w:val="Heading3"/>
              <w:contextualSpacing w:val="0"/>
              <w:outlineLvl w:val="2"/>
            </w:pPr>
            <w:r>
              <w:t>JUNE 2014</w:t>
            </w:r>
          </w:p>
          <w:p w:rsidR="00F61DF9" w:rsidRPr="00CF1A49" w:rsidRDefault="00CB08D9" w:rsidP="00F61DF9">
            <w:pPr>
              <w:pStyle w:val="Heading2"/>
              <w:contextualSpacing w:val="0"/>
              <w:outlineLvl w:val="1"/>
            </w:pPr>
            <w:r>
              <w:t>bachelour of computer applicatiON,</w:t>
            </w:r>
            <w:r>
              <w:rPr>
                <w:rStyle w:val="SubtleReference"/>
              </w:rPr>
              <w:t>HINDU COLLEGE AMRITSAR.</w:t>
            </w:r>
          </w:p>
          <w:p w:rsidR="00F61DF9" w:rsidRDefault="00A565AC" w:rsidP="00A565AC">
            <w:r>
              <w:t>ALL COMPUTER SUBJECTS.</w:t>
            </w:r>
          </w:p>
        </w:tc>
      </w:tr>
    </w:tbl>
    <w:sdt>
      <w:sdtPr>
        <w:alias w:val="Skills:"/>
        <w:tag w:val="Skills:"/>
        <w:id w:val="-1392877668"/>
        <w:placeholder>
          <w:docPart w:val="C8A27F927CAE4A10B1F5E610A053548E"/>
        </w:placeholder>
        <w:temporary/>
        <w:showingPlcHdr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2721BD" w:rsidP="006E1507">
            <w:pPr>
              <w:pStyle w:val="ListBullet"/>
              <w:contextualSpacing w:val="0"/>
            </w:pPr>
            <w:r>
              <w:t>Time  Management Abilities</w:t>
            </w:r>
          </w:p>
          <w:p w:rsidR="001F4E6D" w:rsidRPr="006E1507" w:rsidRDefault="00A565AC" w:rsidP="00A565AC">
            <w:pPr>
              <w:pStyle w:val="ListBullet"/>
              <w:contextualSpacing w:val="0"/>
            </w:pPr>
            <w:r>
              <w:t>Learn From Mistake/Self-Motivated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A565AC" w:rsidP="006E1507">
            <w:pPr>
              <w:pStyle w:val="ListBullet"/>
              <w:contextualSpacing w:val="0"/>
            </w:pPr>
            <w:r>
              <w:t>Dedication/Hard-Working</w:t>
            </w:r>
          </w:p>
          <w:p w:rsidR="001E3120" w:rsidRPr="006E1507" w:rsidRDefault="00A565AC" w:rsidP="006E1507">
            <w:pPr>
              <w:pStyle w:val="ListBullet"/>
              <w:contextualSpacing w:val="0"/>
            </w:pPr>
            <w:r>
              <w:t>Loyalty</w:t>
            </w:r>
          </w:p>
          <w:p w:rsidR="001E3120" w:rsidRPr="006E1507" w:rsidRDefault="00A565AC" w:rsidP="00A565AC">
            <w:pPr>
              <w:pStyle w:val="ListBullet"/>
              <w:contextualSpacing w:val="0"/>
            </w:pPr>
            <w:r>
              <w:t>Positive Att</w:t>
            </w:r>
            <w:r w:rsidR="002721BD">
              <w:t>itud</w:t>
            </w:r>
            <w:r>
              <w:t>e</w:t>
            </w:r>
          </w:p>
        </w:tc>
      </w:tr>
    </w:tbl>
    <w:sdt>
      <w:sdtPr>
        <w:alias w:val="Activities:"/>
        <w:tag w:val="Activities:"/>
        <w:id w:val="1223332893"/>
        <w:placeholder>
          <w:docPart w:val="79C06E9ACB6B467590150720473705BB"/>
        </w:placeholder>
        <w:temporary/>
        <w:showingPlcHdr/>
      </w:sdtPr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DC0EFB" w:rsidP="006E1507">
      <w:r>
        <w:t xml:space="preserve">I would like to become </w:t>
      </w:r>
      <w:r w:rsidR="00EB1ADB">
        <w:t>a</w:t>
      </w:r>
      <w:r>
        <w:t xml:space="preserve"> software </w:t>
      </w:r>
      <w:r w:rsidR="00EB1ADB">
        <w:t>developer, I love to use different software like adobe Photoshop</w:t>
      </w:r>
      <w:r w:rsidR="00A55569">
        <w:t>.</w:t>
      </w:r>
      <w:r w:rsidR="00EB1ADB">
        <w:t xml:space="preserve"> I learn</w:t>
      </w:r>
      <w:r w:rsidR="00A55569">
        <w:t>t its few feature yet</w:t>
      </w:r>
      <w:r w:rsidR="00EB1ADB">
        <w:t xml:space="preserve">. I can speak more than three languages like English,Punjabi,Hindi . 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D0F" w:rsidRDefault="00C74D0F" w:rsidP="0068194B">
      <w:r>
        <w:separator/>
      </w:r>
    </w:p>
    <w:p w:rsidR="00C74D0F" w:rsidRDefault="00C74D0F"/>
    <w:p w:rsidR="00C74D0F" w:rsidRDefault="00C74D0F"/>
  </w:endnote>
  <w:endnote w:type="continuationSeparator" w:id="1">
    <w:p w:rsidR="00C74D0F" w:rsidRDefault="00C74D0F" w:rsidP="0068194B">
      <w:r>
        <w:continuationSeparator/>
      </w:r>
    </w:p>
    <w:p w:rsidR="00C74D0F" w:rsidRDefault="00C74D0F"/>
    <w:p w:rsidR="00C74D0F" w:rsidRDefault="00C74D0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CE053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D0F" w:rsidRDefault="00C74D0F" w:rsidP="0068194B">
      <w:r>
        <w:separator/>
      </w:r>
    </w:p>
    <w:p w:rsidR="00C74D0F" w:rsidRDefault="00C74D0F"/>
    <w:p w:rsidR="00C74D0F" w:rsidRDefault="00C74D0F"/>
  </w:footnote>
  <w:footnote w:type="continuationSeparator" w:id="1">
    <w:p w:rsidR="00C74D0F" w:rsidRDefault="00C74D0F" w:rsidP="0068194B">
      <w:r>
        <w:continuationSeparator/>
      </w:r>
    </w:p>
    <w:p w:rsidR="00C74D0F" w:rsidRDefault="00C74D0F"/>
    <w:p w:rsidR="00C74D0F" w:rsidRDefault="00C74D0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CE053C" w:rsidP="005A1B10">
    <w:pPr>
      <w:pStyle w:val="Header"/>
    </w:pPr>
    <w:r>
      <w:rPr>
        <w:noProof/>
        <w:lang w:val="en-CA" w:eastAsia="en-CA"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1090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1BD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5D32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C7DB5"/>
    <w:rsid w:val="007E6A61"/>
    <w:rsid w:val="00801140"/>
    <w:rsid w:val="00803404"/>
    <w:rsid w:val="00834955"/>
    <w:rsid w:val="00855B59"/>
    <w:rsid w:val="00860461"/>
    <w:rsid w:val="0086391A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1732"/>
    <w:rsid w:val="00A34BA2"/>
    <w:rsid w:val="00A36F27"/>
    <w:rsid w:val="00A42E32"/>
    <w:rsid w:val="00A46E63"/>
    <w:rsid w:val="00A51DC5"/>
    <w:rsid w:val="00A53DE1"/>
    <w:rsid w:val="00A55569"/>
    <w:rsid w:val="00A565AC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4D0F"/>
    <w:rsid w:val="00C779DA"/>
    <w:rsid w:val="00C814F7"/>
    <w:rsid w:val="00CA4B4D"/>
    <w:rsid w:val="00CB08D9"/>
    <w:rsid w:val="00CB35C3"/>
    <w:rsid w:val="00CD323D"/>
    <w:rsid w:val="00CE053C"/>
    <w:rsid w:val="00CE4030"/>
    <w:rsid w:val="00CE64B3"/>
    <w:rsid w:val="00CF1A49"/>
    <w:rsid w:val="00D0630C"/>
    <w:rsid w:val="00D1090F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0EFB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ADB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dabadi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849F9F4B414C7E9C64355CB5171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BB0C8-9357-496D-9E46-686735A1C3B2}"/>
      </w:docPartPr>
      <w:docPartBody>
        <w:p w:rsidR="00432AFE" w:rsidRDefault="00FA03D0">
          <w:pPr>
            <w:pStyle w:val="9F849F9F4B414C7E9C64355CB517122B"/>
          </w:pPr>
          <w:r w:rsidRPr="00CF1A49">
            <w:t>Experience</w:t>
          </w:r>
        </w:p>
      </w:docPartBody>
    </w:docPart>
    <w:docPart>
      <w:docPartPr>
        <w:name w:val="E20AA60676B04714B2DEF1DC8E41D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EFD3-70C6-4103-9E79-99FF8F448E6E}"/>
      </w:docPartPr>
      <w:docPartBody>
        <w:p w:rsidR="00432AFE" w:rsidRDefault="00FA03D0">
          <w:pPr>
            <w:pStyle w:val="E20AA60676B04714B2DEF1DC8E41D731"/>
          </w:pPr>
          <w:r w:rsidRPr="00CF1A49">
            <w:t>Education</w:t>
          </w:r>
        </w:p>
      </w:docPartBody>
    </w:docPart>
    <w:docPart>
      <w:docPartPr>
        <w:name w:val="C8A27F927CAE4A10B1F5E610A05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C80DE-0630-46F6-9E18-927A2C692A08}"/>
      </w:docPartPr>
      <w:docPartBody>
        <w:p w:rsidR="00432AFE" w:rsidRDefault="00FA03D0">
          <w:pPr>
            <w:pStyle w:val="C8A27F927CAE4A10B1F5E610A053548E"/>
          </w:pPr>
          <w:r w:rsidRPr="00CF1A49">
            <w:t>Skills</w:t>
          </w:r>
        </w:p>
      </w:docPartBody>
    </w:docPart>
    <w:docPart>
      <w:docPartPr>
        <w:name w:val="79C06E9ACB6B46759015072047370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D61E-25D2-4C6E-B374-9629B51E01A3}"/>
      </w:docPartPr>
      <w:docPartBody>
        <w:p w:rsidR="00432AFE" w:rsidRDefault="00FA03D0">
          <w:pPr>
            <w:pStyle w:val="79C06E9ACB6B467590150720473705B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03D0"/>
    <w:rsid w:val="00432AFE"/>
    <w:rsid w:val="00FA0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0EBF3A98D84607A452BCF746740706">
    <w:name w:val="CA0EBF3A98D84607A452BCF746740706"/>
    <w:rsid w:val="00432AFE"/>
  </w:style>
  <w:style w:type="character" w:styleId="IntenseEmphasis">
    <w:name w:val="Intense Emphasis"/>
    <w:basedOn w:val="DefaultParagraphFont"/>
    <w:uiPriority w:val="2"/>
    <w:rsid w:val="00432AFE"/>
    <w:rPr>
      <w:b/>
      <w:iCs/>
      <w:color w:val="262626" w:themeColor="text1" w:themeTint="D9"/>
    </w:rPr>
  </w:style>
  <w:style w:type="paragraph" w:customStyle="1" w:styleId="0F698419823446E180C1EA990F6C141C">
    <w:name w:val="0F698419823446E180C1EA990F6C141C"/>
    <w:rsid w:val="00432AFE"/>
  </w:style>
  <w:style w:type="paragraph" w:customStyle="1" w:styleId="CAE9CECFAC39437C86E81564F1A53AAD">
    <w:name w:val="CAE9CECFAC39437C86E81564F1A53AAD"/>
    <w:rsid w:val="00432AFE"/>
  </w:style>
  <w:style w:type="paragraph" w:customStyle="1" w:styleId="75D320B4B2FC400DB708734594C89244">
    <w:name w:val="75D320B4B2FC400DB708734594C89244"/>
    <w:rsid w:val="00432AFE"/>
  </w:style>
  <w:style w:type="paragraph" w:customStyle="1" w:styleId="61B0AE681EBD422EB73DDFAB398F886F">
    <w:name w:val="61B0AE681EBD422EB73DDFAB398F886F"/>
    <w:rsid w:val="00432AFE"/>
  </w:style>
  <w:style w:type="paragraph" w:customStyle="1" w:styleId="C3FA8A3343CA4F25B318B589C327EEEC">
    <w:name w:val="C3FA8A3343CA4F25B318B589C327EEEC"/>
    <w:rsid w:val="00432AFE"/>
  </w:style>
  <w:style w:type="paragraph" w:customStyle="1" w:styleId="C339BB42A96943E3B0815049EB5ABE52">
    <w:name w:val="C339BB42A96943E3B0815049EB5ABE52"/>
    <w:rsid w:val="00432AFE"/>
  </w:style>
  <w:style w:type="paragraph" w:customStyle="1" w:styleId="EE815B570B9B4C5DADA555E63C072E87">
    <w:name w:val="EE815B570B9B4C5DADA555E63C072E87"/>
    <w:rsid w:val="00432AFE"/>
  </w:style>
  <w:style w:type="paragraph" w:customStyle="1" w:styleId="526E2C7B2D364FF4AFB1A802B56D67DF">
    <w:name w:val="526E2C7B2D364FF4AFB1A802B56D67DF"/>
    <w:rsid w:val="00432AFE"/>
  </w:style>
  <w:style w:type="paragraph" w:customStyle="1" w:styleId="41E682F9CCDB4C3A86D765EB6E40BF64">
    <w:name w:val="41E682F9CCDB4C3A86D765EB6E40BF64"/>
    <w:rsid w:val="00432AFE"/>
  </w:style>
  <w:style w:type="paragraph" w:customStyle="1" w:styleId="EFD02CD4960941D0892CAB685462A59D">
    <w:name w:val="EFD02CD4960941D0892CAB685462A59D"/>
    <w:rsid w:val="00432AFE"/>
  </w:style>
  <w:style w:type="paragraph" w:customStyle="1" w:styleId="9F849F9F4B414C7E9C64355CB517122B">
    <w:name w:val="9F849F9F4B414C7E9C64355CB517122B"/>
    <w:rsid w:val="00432AFE"/>
  </w:style>
  <w:style w:type="paragraph" w:customStyle="1" w:styleId="A10D5A0B0CF842E289C5869F3E3E87A6">
    <w:name w:val="A10D5A0B0CF842E289C5869F3E3E87A6"/>
    <w:rsid w:val="00432AFE"/>
  </w:style>
  <w:style w:type="paragraph" w:customStyle="1" w:styleId="7F4C17A376E24D7492AF676DF85FBDC3">
    <w:name w:val="7F4C17A376E24D7492AF676DF85FBDC3"/>
    <w:rsid w:val="00432AFE"/>
  </w:style>
  <w:style w:type="paragraph" w:customStyle="1" w:styleId="B5C53C0E59874CE2B4533617B7355DB7">
    <w:name w:val="B5C53C0E59874CE2B4533617B7355DB7"/>
    <w:rsid w:val="00432AFE"/>
  </w:style>
  <w:style w:type="character" w:styleId="SubtleReference">
    <w:name w:val="Subtle Reference"/>
    <w:basedOn w:val="DefaultParagraphFont"/>
    <w:uiPriority w:val="10"/>
    <w:qFormat/>
    <w:rsid w:val="00432AFE"/>
    <w:rPr>
      <w:b/>
      <w:caps w:val="0"/>
      <w:smallCaps/>
      <w:color w:val="595959" w:themeColor="text1" w:themeTint="A6"/>
    </w:rPr>
  </w:style>
  <w:style w:type="paragraph" w:customStyle="1" w:styleId="45BA2773FC6F4E2B8C9D0F4D42FDD883">
    <w:name w:val="45BA2773FC6F4E2B8C9D0F4D42FDD883"/>
    <w:rsid w:val="00432AFE"/>
  </w:style>
  <w:style w:type="paragraph" w:customStyle="1" w:styleId="C2BA8ABDE7EB458B8CE24C4F9BF06E7A">
    <w:name w:val="C2BA8ABDE7EB458B8CE24C4F9BF06E7A"/>
    <w:rsid w:val="00432AFE"/>
  </w:style>
  <w:style w:type="paragraph" w:customStyle="1" w:styleId="F6EEA9C39E284A1488E279A6D3471C24">
    <w:name w:val="F6EEA9C39E284A1488E279A6D3471C24"/>
    <w:rsid w:val="00432AFE"/>
  </w:style>
  <w:style w:type="paragraph" w:customStyle="1" w:styleId="1AA89B53BC50493D8B6F123D16077013">
    <w:name w:val="1AA89B53BC50493D8B6F123D16077013"/>
    <w:rsid w:val="00432AFE"/>
  </w:style>
  <w:style w:type="paragraph" w:customStyle="1" w:styleId="0367BF95EE4F44F3BFB711F603D6852D">
    <w:name w:val="0367BF95EE4F44F3BFB711F603D6852D"/>
    <w:rsid w:val="00432AFE"/>
  </w:style>
  <w:style w:type="paragraph" w:customStyle="1" w:styleId="3D6C6701FEB94A4A8217AFA780662077">
    <w:name w:val="3D6C6701FEB94A4A8217AFA780662077"/>
    <w:rsid w:val="00432AFE"/>
  </w:style>
  <w:style w:type="paragraph" w:customStyle="1" w:styleId="5249CC868A0C49B5909FF8D87F01533F">
    <w:name w:val="5249CC868A0C49B5909FF8D87F01533F"/>
    <w:rsid w:val="00432AFE"/>
  </w:style>
  <w:style w:type="paragraph" w:customStyle="1" w:styleId="E20AA60676B04714B2DEF1DC8E41D731">
    <w:name w:val="E20AA60676B04714B2DEF1DC8E41D731"/>
    <w:rsid w:val="00432AFE"/>
  </w:style>
  <w:style w:type="paragraph" w:customStyle="1" w:styleId="2B78AD38570F44D9A5B6CF941B5C52C0">
    <w:name w:val="2B78AD38570F44D9A5B6CF941B5C52C0"/>
    <w:rsid w:val="00432AFE"/>
  </w:style>
  <w:style w:type="paragraph" w:customStyle="1" w:styleId="B64F8CDF79F74B9886C619B36995E91E">
    <w:name w:val="B64F8CDF79F74B9886C619B36995E91E"/>
    <w:rsid w:val="00432AFE"/>
  </w:style>
  <w:style w:type="paragraph" w:customStyle="1" w:styleId="F62155FD6B1D4FD8B48499DE02C109AF">
    <w:name w:val="F62155FD6B1D4FD8B48499DE02C109AF"/>
    <w:rsid w:val="00432AFE"/>
  </w:style>
  <w:style w:type="paragraph" w:customStyle="1" w:styleId="6FA155D04BD743CB8F0D55C8F6DF20D6">
    <w:name w:val="6FA155D04BD743CB8F0D55C8F6DF20D6"/>
    <w:rsid w:val="00432AFE"/>
  </w:style>
  <w:style w:type="paragraph" w:customStyle="1" w:styleId="73713FBB8AC547BB96796DD12E0D2B44">
    <w:name w:val="73713FBB8AC547BB96796DD12E0D2B44"/>
    <w:rsid w:val="00432AFE"/>
  </w:style>
  <w:style w:type="paragraph" w:customStyle="1" w:styleId="17A49F9EE13244298B6DDB6F611D81EA">
    <w:name w:val="17A49F9EE13244298B6DDB6F611D81EA"/>
    <w:rsid w:val="00432AFE"/>
  </w:style>
  <w:style w:type="paragraph" w:customStyle="1" w:styleId="2D8A532E4FC24F04886571AAF4623946">
    <w:name w:val="2D8A532E4FC24F04886571AAF4623946"/>
    <w:rsid w:val="00432AFE"/>
  </w:style>
  <w:style w:type="paragraph" w:customStyle="1" w:styleId="F91830A4BFE740229E84364A1246368A">
    <w:name w:val="F91830A4BFE740229E84364A1246368A"/>
    <w:rsid w:val="00432AFE"/>
  </w:style>
  <w:style w:type="paragraph" w:customStyle="1" w:styleId="D7CD126516FA4E0BA1F28DB87820230A">
    <w:name w:val="D7CD126516FA4E0BA1F28DB87820230A"/>
    <w:rsid w:val="00432AFE"/>
  </w:style>
  <w:style w:type="paragraph" w:customStyle="1" w:styleId="808EE8928D0A4691B32E7D0C87134AC0">
    <w:name w:val="808EE8928D0A4691B32E7D0C87134AC0"/>
    <w:rsid w:val="00432AFE"/>
  </w:style>
  <w:style w:type="paragraph" w:customStyle="1" w:styleId="C8A27F927CAE4A10B1F5E610A053548E">
    <w:name w:val="C8A27F927CAE4A10B1F5E610A053548E"/>
    <w:rsid w:val="00432AFE"/>
  </w:style>
  <w:style w:type="paragraph" w:customStyle="1" w:styleId="9934AF26F81049FAB296CCB2EE5A334F">
    <w:name w:val="9934AF26F81049FAB296CCB2EE5A334F"/>
    <w:rsid w:val="00432AFE"/>
  </w:style>
  <w:style w:type="paragraph" w:customStyle="1" w:styleId="C2B2411754B74184BD4C53D74E84E8F6">
    <w:name w:val="C2B2411754B74184BD4C53D74E84E8F6"/>
    <w:rsid w:val="00432AFE"/>
  </w:style>
  <w:style w:type="paragraph" w:customStyle="1" w:styleId="F99074D145E74D74BE81608730A32C2B">
    <w:name w:val="F99074D145E74D74BE81608730A32C2B"/>
    <w:rsid w:val="00432AFE"/>
  </w:style>
  <w:style w:type="paragraph" w:customStyle="1" w:styleId="90712E8C9DD545D6B7DDA753BD21F23B">
    <w:name w:val="90712E8C9DD545D6B7DDA753BD21F23B"/>
    <w:rsid w:val="00432AFE"/>
  </w:style>
  <w:style w:type="paragraph" w:customStyle="1" w:styleId="534B3A46B6D24ADABB2E3FDBA8F510EF">
    <w:name w:val="534B3A46B6D24ADABB2E3FDBA8F510EF"/>
    <w:rsid w:val="00432AFE"/>
  </w:style>
  <w:style w:type="paragraph" w:customStyle="1" w:styleId="79C06E9ACB6B467590150720473705BB">
    <w:name w:val="79C06E9ACB6B467590150720473705BB"/>
    <w:rsid w:val="00432AFE"/>
  </w:style>
  <w:style w:type="paragraph" w:customStyle="1" w:styleId="82DED39363674E55845CE110BBA555F2">
    <w:name w:val="82DED39363674E55845CE110BBA555F2"/>
    <w:rsid w:val="00432A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Madabadi</dc:creator>
  <cp:lastModifiedBy>Harveer Singh</cp:lastModifiedBy>
  <cp:revision>2</cp:revision>
  <dcterms:created xsi:type="dcterms:W3CDTF">2018-03-05T21:46:00Z</dcterms:created>
  <dcterms:modified xsi:type="dcterms:W3CDTF">2018-03-05T21:46:00Z</dcterms:modified>
</cp:coreProperties>
</file>